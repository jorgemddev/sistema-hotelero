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5F37" w14:textId="77777777" w:rsidR="00B43DB7" w:rsidRDefault="00000000">
      <w:pPr>
        <w:pStyle w:val="Cita"/>
        <w:spacing w:before="0" w:after="0" w:line="240" w:lineRule="auto"/>
        <w:ind w:left="0" w:right="4252"/>
        <w:jc w:val="left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 xml:space="preserve">          CARABINEROS DE CHILE</w:t>
      </w:r>
    </w:p>
    <w:p w14:paraId="581AAB14" w14:textId="4CC6D28D" w:rsidR="00B43DB7" w:rsidRDefault="00000000">
      <w:pPr>
        <w:pStyle w:val="Cita"/>
        <w:spacing w:before="0" w:after="0" w:line="240" w:lineRule="auto"/>
        <w:ind w:left="113" w:right="4252" w:hanging="1417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>DEAOPERPOL ZONA “ATACAMA”</w:t>
      </w:r>
    </w:p>
    <w:p w14:paraId="1221FFE6" w14:textId="77777777" w:rsidR="00B43DB7" w:rsidRDefault="00000000">
      <w:pPr>
        <w:pStyle w:val="Cita"/>
        <w:spacing w:before="0" w:after="0" w:line="240" w:lineRule="auto"/>
        <w:ind w:left="0" w:right="4252" w:hanging="1417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 xml:space="preserve">  SECCION LOGISTICA “TALLER T.I.C.”</w:t>
      </w:r>
    </w:p>
    <w:p w14:paraId="3D62E808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166C4DB4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53EDC137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631A381D" w14:textId="35CF9028" w:rsidR="00B43DB7" w:rsidRDefault="00000000">
      <w:pPr>
        <w:pStyle w:val="Sinespaciado"/>
        <w:jc w:val="center"/>
      </w:pPr>
      <w:r>
        <w:rPr>
          <w:rStyle w:val="nfasisintenso"/>
          <w:rFonts w:cs="Tahoma"/>
          <w:i w:val="0"/>
          <w:color w:val="00000A"/>
          <w:sz w:val="24"/>
          <w:szCs w:val="24"/>
          <w:u w:val="single"/>
        </w:rPr>
        <w:t xml:space="preserve">ACTA DE ENTREGA </w:t>
      </w:r>
      <w:r w:rsidR="002150FA">
        <w:rPr>
          <w:rStyle w:val="nfasisintenso"/>
          <w:rFonts w:cs="Tahoma"/>
          <w:i w:val="0"/>
          <w:color w:val="00000A"/>
          <w:sz w:val="24"/>
          <w:szCs w:val="24"/>
          <w:u w:val="single"/>
        </w:rPr>
        <w:t>INSUMOS</w:t>
      </w:r>
    </w:p>
    <w:p w14:paraId="7FE7A844" w14:textId="77777777" w:rsidR="00B43DB7" w:rsidRDefault="00B43DB7">
      <w:pPr>
        <w:pStyle w:val="Sinespaciado"/>
        <w:jc w:val="right"/>
      </w:pPr>
    </w:p>
    <w:p w14:paraId="752F42F1" w14:textId="0858170D" w:rsidR="00B43DB7" w:rsidRDefault="00000000">
      <w:pPr>
        <w:pStyle w:val="Sinespaciado"/>
        <w:jc w:val="right"/>
      </w:pPr>
      <w:proofErr w:type="spellStart"/>
      <w:r>
        <w:rPr>
          <w:rStyle w:val="nfasisintenso"/>
          <w:rFonts w:cs="Tahoma"/>
          <w:i w:val="0"/>
          <w:color w:val="00000A"/>
          <w:sz w:val="24"/>
          <w:szCs w:val="24"/>
        </w:rPr>
        <w:t>N°</w:t>
      </w:r>
      <w:proofErr w:type="spellEnd"/>
      <w:r>
        <w:rPr>
          <w:rStyle w:val="nfasisintenso"/>
          <w:rFonts w:cs="Tahoma"/>
          <w:i w:val="0"/>
          <w:color w:val="00000A"/>
          <w:sz w:val="24"/>
          <w:szCs w:val="24"/>
        </w:rPr>
        <w:t xml:space="preserve"> </w:t>
      </w:r>
      <w:r w:rsidRPr="007D5290">
        <w:rPr>
          <w:rStyle w:val="nfasisintenso"/>
          <w:rFonts w:cs="Tahoma"/>
          <w:bCs w:val="0"/>
          <w:i w:val="0"/>
          <w:color w:val="00000A"/>
          <w:sz w:val="24"/>
          <w:szCs w:val="24"/>
        </w:rPr>
        <w:t xml:space="preserve">  </w:t>
      </w:r>
      <w:r w:rsidR="003F28C5" w:rsidRPr="003F28C5">
        <w:rPr>
          <w:rStyle w:val="nfasisintenso"/>
          <w:rFonts w:cs="Tahoma"/>
          <w:bCs w:val="0"/>
          <w:i w:val="0"/>
          <w:color w:val="00000A"/>
          <w:sz w:val="24"/>
          <w:szCs w:val="24"/>
          <w:u w:val="single"/>
        </w:rPr>
        <w:t>${correlativo}</w:t>
      </w:r>
      <w:r w:rsidR="007D5290">
        <w:rPr>
          <w:rStyle w:val="nfasisintenso"/>
          <w:rFonts w:cs="Tahoma"/>
          <w:bCs w:val="0"/>
          <w:i w:val="0"/>
          <w:color w:val="00000A"/>
          <w:sz w:val="24"/>
          <w:szCs w:val="24"/>
        </w:rPr>
        <w:t>/</w:t>
      </w:r>
    </w:p>
    <w:p w14:paraId="31281CB3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  <w:sz w:val="24"/>
          <w:szCs w:val="24"/>
        </w:rPr>
      </w:pPr>
    </w:p>
    <w:p w14:paraId="6AE1D052" w14:textId="2B3EAFBA" w:rsidR="00B43DB7" w:rsidRDefault="00BB6D37">
      <w:pPr>
        <w:pStyle w:val="Sinespaciado"/>
        <w:jc w:val="right"/>
      </w:pP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${</w:t>
      </w:r>
      <w:proofErr w:type="spellStart"/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fecha_a_letras</w:t>
      </w:r>
      <w:proofErr w:type="spellEnd"/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}.</w:t>
      </w:r>
    </w:p>
    <w:p w14:paraId="7401DD10" w14:textId="77777777" w:rsidR="00B43DB7" w:rsidRDefault="00B43DB7">
      <w:pPr>
        <w:pStyle w:val="Sinespaciado"/>
        <w:jc w:val="right"/>
        <w:rPr>
          <w:rFonts w:ascii="Tahoma" w:hAnsi="Tahoma" w:cs="Tahoma"/>
          <w:color w:val="00000A"/>
          <w:sz w:val="24"/>
          <w:szCs w:val="24"/>
        </w:rPr>
      </w:pPr>
    </w:p>
    <w:p w14:paraId="068A91A6" w14:textId="77777777" w:rsidR="00B43DB7" w:rsidRDefault="00B43DB7">
      <w:pPr>
        <w:pStyle w:val="Sinespaciado"/>
        <w:jc w:val="right"/>
        <w:rPr>
          <w:rFonts w:ascii="Tahoma" w:hAnsi="Tahoma" w:cs="Tahoma"/>
          <w:color w:val="00000A"/>
          <w:sz w:val="24"/>
          <w:szCs w:val="24"/>
        </w:rPr>
      </w:pPr>
    </w:p>
    <w:p w14:paraId="0D0230E6" w14:textId="7777777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 xml:space="preserve">DE 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 xml:space="preserve">: 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 xml:space="preserve">AREA TALLER T.I.C. COPIAPÓ.        </w:t>
      </w:r>
    </w:p>
    <w:p w14:paraId="281AA5BF" w14:textId="7777777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</w:p>
    <w:p w14:paraId="21556116" w14:textId="4760DF9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>A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>: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${</w:t>
      </w:r>
      <w:proofErr w:type="spellStart"/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cliente_mayuscula</w:t>
      </w:r>
      <w:proofErr w:type="spellEnd"/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}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>.</w:t>
      </w:r>
    </w:p>
    <w:p w14:paraId="637A5485" w14:textId="77777777" w:rsidR="00B43DB7" w:rsidRDefault="00000000">
      <w:pPr>
        <w:pStyle w:val="Sinespaciado"/>
        <w:jc w:val="both"/>
        <w:rPr>
          <w:rFonts w:ascii="Tahoma" w:hAnsi="Tahoma" w:cs="Tahoma"/>
          <w:color w:val="00000A"/>
        </w:rPr>
      </w:pPr>
      <w:r>
        <w:rPr>
          <w:rFonts w:ascii="Tahoma" w:hAnsi="Tahoma" w:cs="Tahoma"/>
          <w:color w:val="00000A"/>
        </w:rPr>
        <w:t xml:space="preserve">   </w:t>
      </w:r>
    </w:p>
    <w:p w14:paraId="67094FC0" w14:textId="77777777" w:rsidR="00B43DB7" w:rsidRDefault="00B43DB7">
      <w:pPr>
        <w:pStyle w:val="Sinespaciado"/>
        <w:jc w:val="both"/>
        <w:rPr>
          <w:rFonts w:ascii="Tahoma" w:hAnsi="Tahoma" w:cs="Tahoma"/>
          <w:color w:val="00000A"/>
        </w:rPr>
      </w:pPr>
    </w:p>
    <w:p w14:paraId="6B4565FE" w14:textId="0A5DD32C" w:rsidR="00B43DB7" w:rsidRDefault="00000000">
      <w:pPr>
        <w:pStyle w:val="Sinespaciado"/>
        <w:ind w:firstLine="2977"/>
        <w:jc w:val="both"/>
      </w:pP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El Área Taller T.I.C. Copiapó, dependiente del Departamento de Apoyo a las Operaciones Policiales de la Zona de Carabineros Atacama, procede a realizar la entrega de</w:t>
      </w:r>
      <w:r w:rsidR="002150FA">
        <w:rPr>
          <w:rStyle w:val="nfasisintenso"/>
          <w:rFonts w:cs="Tahoma"/>
          <w:b w:val="0"/>
          <w:i w:val="0"/>
          <w:color w:val="00000A"/>
          <w:sz w:val="24"/>
          <w:szCs w:val="24"/>
        </w:rPr>
        <w:t xml:space="preserve"> los siguientes insumos tecnológicos</w:t>
      </w:r>
      <w:r w:rsidR="001C5604">
        <w:rPr>
          <w:rStyle w:val="nfasisintenso"/>
          <w:rFonts w:cs="Tahoma"/>
          <w:b w:val="0"/>
          <w:i w:val="0"/>
          <w:color w:val="00000A"/>
          <w:sz w:val="24"/>
          <w:szCs w:val="24"/>
        </w:rPr>
        <w:t>, conforme al siguiente detalle:</w:t>
      </w:r>
    </w:p>
    <w:p w14:paraId="6066BB08" w14:textId="77777777" w:rsidR="00B43DB7" w:rsidRDefault="00B43DB7">
      <w:pPr>
        <w:pStyle w:val="Sinespaciado"/>
        <w:ind w:firstLine="2268"/>
        <w:jc w:val="both"/>
        <w:rPr>
          <w:rFonts w:ascii="Tahoma" w:hAnsi="Tahoma" w:cs="Tahoma"/>
          <w:color w:val="00000A"/>
          <w:sz w:val="24"/>
          <w:szCs w:val="24"/>
        </w:rPr>
      </w:pPr>
    </w:p>
    <w:tbl>
      <w:tblPr>
        <w:tblW w:w="5322" w:type="pct"/>
        <w:tblInd w:w="-4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1424"/>
        <w:gridCol w:w="3117"/>
        <w:gridCol w:w="3119"/>
        <w:gridCol w:w="1563"/>
      </w:tblGrid>
      <w:tr w:rsidR="002150FA" w14:paraId="3EDECE3F" w14:textId="77777777" w:rsidTr="002150FA">
        <w:tc>
          <w:tcPr>
            <w:tcW w:w="426" w:type="dxa"/>
            <w:tcBorders>
              <w:right w:val="single" w:sz="4" w:space="0" w:color="auto"/>
            </w:tcBorders>
          </w:tcPr>
          <w:p w14:paraId="0262DAD7" w14:textId="77777777" w:rsidR="002150FA" w:rsidRPr="00BA29B7" w:rsidRDefault="002150FA">
            <w:pPr>
              <w:pStyle w:val="Sinespaciado"/>
              <w:jc w:val="center"/>
              <w:rPr>
                <w:rStyle w:val="nfasisintenso"/>
                <w:rFonts w:cs="Tahoma"/>
                <w:i w:val="0"/>
                <w:color w:val="FF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94F0" w14:textId="7FFDD8A6" w:rsidR="002150FA" w:rsidRDefault="002150FA">
            <w:pPr>
              <w:pStyle w:val="Sinespaciado"/>
              <w:jc w:val="center"/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CANT.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BAD4F1" w14:textId="032A9638" w:rsidR="002150FA" w:rsidRPr="002150FA" w:rsidRDefault="002150FA">
            <w:pPr>
              <w:pStyle w:val="Sinespaciado"/>
              <w:jc w:val="center"/>
              <w:rPr>
                <w:i/>
                <w:iCs/>
              </w:rPr>
            </w:pPr>
            <w:r w:rsidRPr="002150FA">
              <w:rPr>
                <w:rStyle w:val="nfasisintenso"/>
                <w:rFonts w:cs="Tahoma"/>
                <w:i w:val="0"/>
                <w:iCs w:val="0"/>
                <w:color w:val="00000A"/>
                <w:sz w:val="24"/>
                <w:szCs w:val="24"/>
              </w:rPr>
              <w:t>DESCRIPCIÓN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944FC5" w14:textId="77777777" w:rsidR="002150FA" w:rsidRDefault="002150FA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MARCA/ MODELO</w:t>
            </w:r>
          </w:p>
        </w:tc>
        <w:tc>
          <w:tcPr>
            <w:tcW w:w="1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C5085E" w14:textId="77777777" w:rsidR="002150FA" w:rsidRDefault="002150FA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OBS.</w:t>
            </w:r>
          </w:p>
        </w:tc>
      </w:tr>
      <w:tr w:rsidR="002150FA" w14:paraId="30FB1BE0" w14:textId="77777777" w:rsidTr="002150FA">
        <w:trPr>
          <w:trHeight w:val="276"/>
        </w:trPr>
        <w:tc>
          <w:tcPr>
            <w:tcW w:w="426" w:type="dxa"/>
            <w:tcBorders>
              <w:right w:val="single" w:sz="4" w:space="0" w:color="auto"/>
            </w:tcBorders>
          </w:tcPr>
          <w:p w14:paraId="0332F76E" w14:textId="35292AD8" w:rsidR="002150FA" w:rsidRPr="00BA29B7" w:rsidRDefault="002150FA">
            <w:pPr>
              <w:pStyle w:val="Sinespaciado"/>
              <w:jc w:val="center"/>
              <w:rPr>
                <w:rStyle w:val="nfasisintenso"/>
                <w:rFonts w:cs="Tahoma"/>
                <w:b w:val="0"/>
                <w:i w:val="0"/>
                <w:color w:val="FF0000"/>
                <w:sz w:val="16"/>
                <w:szCs w:val="16"/>
              </w:rPr>
            </w:pPr>
            <w:r w:rsidRPr="00B302FC">
              <w:rPr>
                <w:rStyle w:val="nfasisintenso"/>
                <w:rFonts w:cs="Tahoma"/>
                <w:b w:val="0"/>
                <w:i w:val="0"/>
                <w:color w:val="FFFFFF" w:themeColor="background1"/>
                <w:sz w:val="16"/>
                <w:szCs w:val="16"/>
              </w:rPr>
              <w:t>${id}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80C5" w14:textId="35C9F401" w:rsidR="002150FA" w:rsidRPr="00857872" w:rsidRDefault="002150FA" w:rsidP="00BB6D37">
            <w:pPr>
              <w:pStyle w:val="Standard"/>
              <w:spacing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</w:pPr>
            <w:r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${cantidad}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325BB" w14:textId="79B19420" w:rsidR="002150FA" w:rsidRPr="00857872" w:rsidRDefault="002150FA" w:rsidP="00BB6D37">
            <w:pPr>
              <w:pStyle w:val="Standard"/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${nombre}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9C1147" w14:textId="42EDB83B" w:rsidR="002150FA" w:rsidRPr="00857872" w:rsidRDefault="002150FA" w:rsidP="00BB6D37">
            <w:pPr>
              <w:pStyle w:val="Standard"/>
              <w:spacing w:after="0" w:line="240" w:lineRule="auto"/>
              <w:jc w:val="center"/>
            </w:pPr>
            <w:r w:rsidRPr="00857872">
              <w:t>${marca} ${modelo}</w:t>
            </w:r>
          </w:p>
        </w:tc>
        <w:tc>
          <w:tcPr>
            <w:tcW w:w="1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FBC63" w14:textId="017C18E1" w:rsidR="002150FA" w:rsidRPr="00857872" w:rsidRDefault="002150FA" w:rsidP="00BB6D37">
            <w:pPr>
              <w:pStyle w:val="Standard"/>
              <w:spacing w:after="0" w:line="240" w:lineRule="auto"/>
              <w:jc w:val="center"/>
            </w:pPr>
            <w:r w:rsidRPr="00857872">
              <w:t>${</w:t>
            </w:r>
            <w:proofErr w:type="spellStart"/>
            <w:r w:rsidRPr="00857872">
              <w:t>observacion</w:t>
            </w:r>
            <w:proofErr w:type="spellEnd"/>
            <w:r w:rsidRPr="00857872">
              <w:t>}</w:t>
            </w:r>
          </w:p>
        </w:tc>
      </w:tr>
    </w:tbl>
    <w:p w14:paraId="2C69283C" w14:textId="77777777" w:rsidR="00B43DB7" w:rsidRDefault="00B43DB7">
      <w:pPr>
        <w:pStyle w:val="Sinespaciado"/>
        <w:jc w:val="both"/>
        <w:rPr>
          <w:rFonts w:ascii="Tahoma" w:hAnsi="Tahoma" w:cs="Tahoma"/>
          <w:color w:val="00000A"/>
        </w:rPr>
      </w:pPr>
    </w:p>
    <w:p w14:paraId="593940B0" w14:textId="1BCEFD92" w:rsidR="00B43DB7" w:rsidRDefault="00000000">
      <w:pPr>
        <w:pStyle w:val="Sinespaciado"/>
        <w:ind w:firstLine="2977"/>
        <w:jc w:val="both"/>
        <w:rPr>
          <w:rStyle w:val="nfasisintenso"/>
          <w:rFonts w:cs="Tahoma"/>
          <w:b w:val="0"/>
          <w:i w:val="0"/>
          <w:color w:val="00000A"/>
        </w:rPr>
      </w:pPr>
      <w:r>
        <w:rPr>
          <w:rStyle w:val="nfasisintenso"/>
          <w:rFonts w:cs="Tahoma"/>
          <w:b w:val="0"/>
          <w:i w:val="0"/>
          <w:color w:val="00000A"/>
        </w:rPr>
        <w:t xml:space="preserve">Se hace presente que </w:t>
      </w:r>
      <w:r w:rsidR="002150FA">
        <w:rPr>
          <w:rStyle w:val="nfasisintenso"/>
          <w:rFonts w:cs="Tahoma"/>
          <w:b w:val="0"/>
          <w:i w:val="0"/>
          <w:color w:val="00000A"/>
        </w:rPr>
        <w:t xml:space="preserve">los insumos señalados, </w:t>
      </w:r>
      <w:r w:rsidR="00B302FC">
        <w:rPr>
          <w:rStyle w:val="nfasisintenso"/>
          <w:rFonts w:cs="Tahoma"/>
          <w:b w:val="0"/>
          <w:i w:val="0"/>
          <w:color w:val="00000A"/>
        </w:rPr>
        <w:t xml:space="preserve">son </w:t>
      </w:r>
      <w:r w:rsidR="002150FA">
        <w:rPr>
          <w:rStyle w:val="nfasisintenso"/>
          <w:rFonts w:cs="Tahoma"/>
          <w:b w:val="0"/>
          <w:i w:val="0"/>
          <w:color w:val="00000A"/>
        </w:rPr>
        <w:t xml:space="preserve"> entrega</w:t>
      </w:r>
      <w:r w:rsidR="00B302FC">
        <w:rPr>
          <w:rStyle w:val="nfasisintenso"/>
          <w:rFonts w:cs="Tahoma"/>
          <w:b w:val="0"/>
          <w:i w:val="0"/>
          <w:color w:val="00000A"/>
        </w:rPr>
        <w:t>dos</w:t>
      </w:r>
      <w:r w:rsidR="002150FA">
        <w:rPr>
          <w:rStyle w:val="nfasisintenso"/>
          <w:rFonts w:cs="Tahoma"/>
          <w:b w:val="0"/>
          <w:i w:val="0"/>
          <w:color w:val="00000A"/>
        </w:rPr>
        <w:t xml:space="preserve"> </w:t>
      </w:r>
      <w:r w:rsidR="00B302FC">
        <w:rPr>
          <w:rStyle w:val="nfasisintenso"/>
          <w:rFonts w:cs="Tahoma"/>
          <w:b w:val="0"/>
          <w:i w:val="0"/>
          <w:color w:val="00000A"/>
        </w:rPr>
        <w:t>con la finalidad de ser usados en el equipamiento de cargo institucional, en apoyo a la funciones administrativas y operativas</w:t>
      </w:r>
      <w:r w:rsidR="0077031F">
        <w:rPr>
          <w:rStyle w:val="nfasisintenso"/>
          <w:rFonts w:cs="Tahoma"/>
          <w:b w:val="0"/>
          <w:i w:val="0"/>
          <w:color w:val="00000A"/>
        </w:rPr>
        <w:t>.</w:t>
      </w:r>
    </w:p>
    <w:p w14:paraId="0D5434C6" w14:textId="466862FE" w:rsidR="00857872" w:rsidRDefault="00857872">
      <w:pPr>
        <w:pStyle w:val="Sinespaciado"/>
        <w:ind w:firstLine="2977"/>
        <w:jc w:val="both"/>
      </w:pPr>
    </w:p>
    <w:p w14:paraId="0473974D" w14:textId="27C61C1E" w:rsidR="00B43DB7" w:rsidRDefault="00B43DB7">
      <w:pPr>
        <w:pStyle w:val="Sinespaciado"/>
        <w:jc w:val="both"/>
      </w:pPr>
    </w:p>
    <w:p w14:paraId="61802602" w14:textId="75CDBE8C" w:rsidR="00B43DB7" w:rsidRDefault="00B43DB7">
      <w:pPr>
        <w:pStyle w:val="Sinespaciado"/>
        <w:jc w:val="both"/>
      </w:pPr>
    </w:p>
    <w:p w14:paraId="16192AFD" w14:textId="77A83DBD" w:rsidR="00B43DB7" w:rsidRDefault="00A328DC">
      <w:pPr>
        <w:pStyle w:val="Sinespaciado"/>
        <w:jc w:val="center"/>
      </w:pPr>
      <w:r>
        <w:rPr>
          <w:rFonts w:ascii="Tahoma" w:hAnsi="Tahoma" w:cs="Tahoma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B93A3" wp14:editId="5EDF5C9C">
                <wp:simplePos x="0" y="0"/>
                <wp:positionH relativeFrom="column">
                  <wp:posOffset>515858</wp:posOffset>
                </wp:positionH>
                <wp:positionV relativeFrom="paragraph">
                  <wp:posOffset>643807</wp:posOffset>
                </wp:positionV>
                <wp:extent cx="1761345" cy="1798819"/>
                <wp:effectExtent l="0" t="0" r="0" b="0"/>
                <wp:wrapNone/>
                <wp:docPr id="7754960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345" cy="1798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AD6" w14:textId="22BED97E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______________________</w:t>
                            </w:r>
                          </w:p>
                          <w:p w14:paraId="0A2EA420" w14:textId="5FEB6BF2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</w:pPr>
                            <w:r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  <w:t>TÉCNICO ENTREGA</w:t>
                            </w:r>
                          </w:p>
                          <w:p w14:paraId="05A7CD75" w14:textId="6713BE8A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center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${firma}</w:t>
                            </w:r>
                          </w:p>
                          <w:p w14:paraId="427998EB" w14:textId="77777777" w:rsidR="003F28C5" w:rsidRDefault="003F28C5" w:rsidP="003F2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B93A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6pt;margin-top:50.7pt;width:138.7pt;height:1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" filled="f" stroked="f" strokeweight=".5pt">
                <v:textbox>
                  <w:txbxContent>
                    <w:p w14:paraId="65990AD6" w14:textId="22BED97E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______________________</w:t>
                      </w:r>
                    </w:p>
                    <w:p w14:paraId="0A2EA420" w14:textId="5FEB6BF2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</w:pPr>
                      <w:r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  <w:t>TÉCNICO ENTREGA</w:t>
                      </w:r>
                    </w:p>
                    <w:p w14:paraId="05A7CD75" w14:textId="6713BE8A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center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${firma}</w:t>
                      </w:r>
                    </w:p>
                    <w:p w14:paraId="427998EB" w14:textId="77777777" w:rsidR="003F28C5" w:rsidRDefault="003F28C5" w:rsidP="003F28C5"/>
                  </w:txbxContent>
                </v:textbox>
              </v:shape>
            </w:pict>
          </mc:Fallback>
        </mc:AlternateContent>
      </w:r>
      <w:r w:rsidR="003F28C5">
        <w:rPr>
          <w:rFonts w:ascii="Tahoma" w:hAnsi="Tahoma" w:cs="Tahoma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9A724" wp14:editId="595CFFC2">
                <wp:simplePos x="0" y="0"/>
                <wp:positionH relativeFrom="column">
                  <wp:posOffset>3086100</wp:posOffset>
                </wp:positionH>
                <wp:positionV relativeFrom="paragraph">
                  <wp:posOffset>623715</wp:posOffset>
                </wp:positionV>
                <wp:extent cx="2757170" cy="1183921"/>
                <wp:effectExtent l="0" t="0" r="0" b="0"/>
                <wp:wrapNone/>
                <wp:docPr id="3885962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183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F75C8" w14:textId="0AD653CC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both"/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        </w:t>
                            </w: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ab/>
                              <w:t xml:space="preserve">______________________                                                         </w:t>
                            </w:r>
                          </w:p>
                          <w:p w14:paraId="3CE2D217" w14:textId="5B59804A" w:rsidR="003F28C5" w:rsidRP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  <w:rPr>
                                <w:rStyle w:val="nfasisintenso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  <w:t>RECEPCIONADO POR</w:t>
                            </w:r>
                          </w:p>
                          <w:p w14:paraId="509EDED0" w14:textId="0EAA78A4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Nombre:      ………………………..……….</w:t>
                            </w:r>
                          </w:p>
                          <w:p w14:paraId="79D6BB48" w14:textId="11D7784F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GRADO:         ………..………………………</w:t>
                            </w:r>
                          </w:p>
                          <w:p w14:paraId="3DDBC4AC" w14:textId="122F29F8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COD. FUN:   ……….………………………..</w:t>
                            </w:r>
                          </w:p>
                          <w:p w14:paraId="5EBB1DF7" w14:textId="77777777" w:rsidR="003F28C5" w:rsidRDefault="003F2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9A72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43pt;margin-top:49.1pt;width:217.1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sXxGAIAAC0EAAAOAAAAZHJzL2Uyb0RvYy54bWysU11v2yAUfZ+0/4B4X2ynSdNacaqsVaZJ&#13;&#10;UVspnfpMMMSWMJcBiZ39+l2w86FuT9Ne4MK93I9zDvOHrlHkIKyrQRc0G6WUCM2hrPWuoD/eVl/u&#13;&#10;KH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" filled="f" stroked="f" strokeweight=".5pt">
                <v:textbox>
                  <w:txbxContent>
                    <w:p w14:paraId="4E7F75C8" w14:textId="0AD653CC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both"/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        </w:t>
                      </w: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ab/>
                        <w:t xml:space="preserve">______________________                                                         </w:t>
                      </w:r>
                    </w:p>
                    <w:p w14:paraId="3CE2D217" w14:textId="5B59804A" w:rsidR="003F28C5" w:rsidRP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  <w:rPr>
                          <w:rStyle w:val="nfasisintenso"/>
                          <w:b w:val="0"/>
                          <w:bCs w:val="0"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  <w:t>RECEPCIONADO POR</w:t>
                      </w:r>
                    </w:p>
                    <w:p w14:paraId="509EDED0" w14:textId="0EAA78A4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Nombre:      ………………………..……….</w:t>
                      </w:r>
                    </w:p>
                    <w:p w14:paraId="79D6BB48" w14:textId="11D7784F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GRADO:         ………..………………………</w:t>
                      </w:r>
                    </w:p>
                    <w:p w14:paraId="3DDBC4AC" w14:textId="122F29F8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COD. FUN:   ……….………………………..</w:t>
                      </w:r>
                    </w:p>
                    <w:p w14:paraId="5EBB1DF7" w14:textId="77777777" w:rsidR="003F28C5" w:rsidRDefault="003F28C5"/>
                  </w:txbxContent>
                </v:textbox>
              </v:shape>
            </w:pict>
          </mc:Fallback>
        </mc:AlternateContent>
      </w:r>
      <w:r w:rsidR="003F28C5">
        <w:rPr>
          <w:rFonts w:ascii="Tahoma" w:hAnsi="Tahoma" w:cs="Tahoma"/>
          <w:noProof/>
          <w:color w:val="00000A"/>
        </w:rPr>
        <w:drawing>
          <wp:anchor distT="0" distB="0" distL="114300" distR="114300" simplePos="0" relativeHeight="251658240" behindDoc="1" locked="0" layoutInCell="1" allowOverlap="1" wp14:anchorId="5E92D80B" wp14:editId="465F29BF">
            <wp:simplePos x="0" y="0"/>
            <wp:positionH relativeFrom="column">
              <wp:posOffset>-352779</wp:posOffset>
            </wp:positionH>
            <wp:positionV relativeFrom="paragraph">
              <wp:posOffset>256540</wp:posOffset>
            </wp:positionV>
            <wp:extent cx="1480529" cy="1551482"/>
            <wp:effectExtent l="0" t="0" r="5715" b="0"/>
            <wp:wrapNone/>
            <wp:docPr id="385094175" name="Imagen 1" descr="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529" cy="1551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DB7">
      <w:pgSz w:w="12240" w:h="18881"/>
      <w:pgMar w:top="567" w:right="1185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44823" w14:textId="77777777" w:rsidR="00E544C1" w:rsidRDefault="00E544C1">
      <w:pPr>
        <w:spacing w:after="0" w:line="240" w:lineRule="auto"/>
      </w:pPr>
      <w:r>
        <w:separator/>
      </w:r>
    </w:p>
  </w:endnote>
  <w:endnote w:type="continuationSeparator" w:id="0">
    <w:p w14:paraId="16E6D4A9" w14:textId="77777777" w:rsidR="00E544C1" w:rsidRDefault="00E5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836A6" w14:textId="77777777" w:rsidR="00E544C1" w:rsidRDefault="00E544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434EF7" w14:textId="77777777" w:rsidR="00E544C1" w:rsidRDefault="00E5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0A3E"/>
    <w:multiLevelType w:val="multilevel"/>
    <w:tmpl w:val="1F543CFC"/>
    <w:styleLink w:val="WWNum2"/>
    <w:lvl w:ilvl="0">
      <w:numFmt w:val="bullet"/>
      <w:lvlText w:val="-"/>
      <w:lvlJc w:val="left"/>
      <w:pPr>
        <w:ind w:left="1350" w:hanging="360"/>
      </w:pPr>
      <w:rPr>
        <w:rFonts w:ascii="Times New Roman" w:eastAsia="Calibri" w:hAnsi="Times New Roman" w:cs="Tahoma"/>
      </w:rPr>
    </w:lvl>
    <w:lvl w:ilvl="1">
      <w:numFmt w:val="bullet"/>
      <w:lvlText w:val="o"/>
      <w:lvlJc w:val="left"/>
      <w:pPr>
        <w:ind w:left="207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790" w:hanging="360"/>
      </w:pPr>
    </w:lvl>
    <w:lvl w:ilvl="3">
      <w:numFmt w:val="bullet"/>
      <w:lvlText w:val=""/>
      <w:lvlJc w:val="left"/>
      <w:pPr>
        <w:ind w:left="3510" w:hanging="360"/>
      </w:pPr>
    </w:lvl>
    <w:lvl w:ilvl="4">
      <w:numFmt w:val="bullet"/>
      <w:lvlText w:val="o"/>
      <w:lvlJc w:val="left"/>
      <w:pPr>
        <w:ind w:left="423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950" w:hanging="360"/>
      </w:pPr>
    </w:lvl>
    <w:lvl w:ilvl="6">
      <w:numFmt w:val="bullet"/>
      <w:lvlText w:val=""/>
      <w:lvlJc w:val="left"/>
      <w:pPr>
        <w:ind w:left="5670" w:hanging="360"/>
      </w:pPr>
    </w:lvl>
    <w:lvl w:ilvl="7">
      <w:numFmt w:val="bullet"/>
      <w:lvlText w:val="o"/>
      <w:lvlJc w:val="left"/>
      <w:pPr>
        <w:ind w:left="639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10" w:hanging="360"/>
      </w:pPr>
    </w:lvl>
  </w:abstractNum>
  <w:abstractNum w:abstractNumId="1" w15:restartNumberingAfterBreak="0">
    <w:nsid w:val="56D91AB4"/>
    <w:multiLevelType w:val="multilevel"/>
    <w:tmpl w:val="26144A4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4372"/>
    <w:multiLevelType w:val="multilevel"/>
    <w:tmpl w:val="74344AD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03556"/>
    <w:multiLevelType w:val="multilevel"/>
    <w:tmpl w:val="C742C1BC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7598297F"/>
    <w:multiLevelType w:val="multilevel"/>
    <w:tmpl w:val="45E018F4"/>
    <w:styleLink w:val="WWNum3"/>
    <w:lvl w:ilvl="0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ahoma"/>
      </w:rPr>
    </w:lvl>
    <w:lvl w:ilvl="1">
      <w:numFmt w:val="bullet"/>
      <w:lvlText w:val="o"/>
      <w:lvlJc w:val="left"/>
      <w:pPr>
        <w:ind w:left="11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60" w:hanging="360"/>
      </w:pPr>
    </w:lvl>
    <w:lvl w:ilvl="3">
      <w:numFmt w:val="bullet"/>
      <w:lvlText w:val=""/>
      <w:lvlJc w:val="left"/>
      <w:pPr>
        <w:ind w:left="2580" w:hanging="360"/>
      </w:pPr>
    </w:lvl>
    <w:lvl w:ilvl="4">
      <w:numFmt w:val="bullet"/>
      <w:lvlText w:val="o"/>
      <w:lvlJc w:val="left"/>
      <w:pPr>
        <w:ind w:left="33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020" w:hanging="360"/>
      </w:pPr>
    </w:lvl>
    <w:lvl w:ilvl="6">
      <w:numFmt w:val="bullet"/>
      <w:lvlText w:val=""/>
      <w:lvlJc w:val="left"/>
      <w:pPr>
        <w:ind w:left="4740" w:hanging="360"/>
      </w:pPr>
    </w:lvl>
    <w:lvl w:ilvl="7">
      <w:numFmt w:val="bullet"/>
      <w:lvlText w:val="o"/>
      <w:lvlJc w:val="left"/>
      <w:pPr>
        <w:ind w:left="54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80" w:hanging="360"/>
      </w:pPr>
    </w:lvl>
  </w:abstractNum>
  <w:num w:numId="1" w16cid:durableId="1596398919">
    <w:abstractNumId w:val="3"/>
  </w:num>
  <w:num w:numId="2" w16cid:durableId="1749841901">
    <w:abstractNumId w:val="1"/>
  </w:num>
  <w:num w:numId="3" w16cid:durableId="1935284438">
    <w:abstractNumId w:val="0"/>
  </w:num>
  <w:num w:numId="4" w16cid:durableId="1736585948">
    <w:abstractNumId w:val="4"/>
  </w:num>
  <w:num w:numId="5" w16cid:durableId="41354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B7"/>
    <w:rsid w:val="000305AA"/>
    <w:rsid w:val="000F0292"/>
    <w:rsid w:val="001C5604"/>
    <w:rsid w:val="002150FA"/>
    <w:rsid w:val="002B7D5E"/>
    <w:rsid w:val="003F28C5"/>
    <w:rsid w:val="005C3C09"/>
    <w:rsid w:val="006F22ED"/>
    <w:rsid w:val="0077031F"/>
    <w:rsid w:val="007B7B2D"/>
    <w:rsid w:val="007D5290"/>
    <w:rsid w:val="00857872"/>
    <w:rsid w:val="009A2EF0"/>
    <w:rsid w:val="00A328DC"/>
    <w:rsid w:val="00A3383A"/>
    <w:rsid w:val="00A71C7F"/>
    <w:rsid w:val="00B302FC"/>
    <w:rsid w:val="00B43DB7"/>
    <w:rsid w:val="00B56C25"/>
    <w:rsid w:val="00BA29B7"/>
    <w:rsid w:val="00BB6D37"/>
    <w:rsid w:val="00BE44C5"/>
    <w:rsid w:val="00E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DAFB"/>
  <w15:docId w15:val="{A332ABFE-916F-42E7-B228-8E2C34DA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DejaVu Sans"/>
        <w:kern w:val="3"/>
        <w:sz w:val="22"/>
        <w:szCs w:val="22"/>
        <w:lang w:val="es-CL" w:eastAsia="es-CL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uiPriority w:val="9"/>
    <w:qFormat/>
    <w:pPr>
      <w:outlineLvl w:val="0"/>
    </w:p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Sinespaciado">
    <w:name w:val="No Spacing"/>
    <w:pPr>
      <w:widowControl/>
      <w:suppressAutoHyphens/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ita">
    <w:name w:val="Quote"/>
    <w:basedOn w:val="Standard"/>
    <w:next w:val="Standard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Quotations">
    <w:name w:val="Quotations"/>
    <w:basedOn w:val="Standard"/>
  </w:style>
  <w:style w:type="paragraph" w:styleId="Ttulo">
    <w:name w:val="Title"/>
    <w:basedOn w:val="Heading"/>
    <w:uiPriority w:val="10"/>
    <w:qFormat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SubttuloCar">
    <w:name w:val="Subtítulo Car"/>
    <w:basedOn w:val="Fuentedeprrafopredeter"/>
    <w:rPr>
      <w:rFonts w:ascii="Cambria" w:eastAsia="Segoe UI" w:hAnsi="Cambria" w:cs="DejaVu Sans"/>
      <w:i/>
      <w:iCs/>
      <w:color w:val="4F81BD"/>
      <w:spacing w:val="15"/>
      <w:sz w:val="24"/>
      <w:szCs w:val="24"/>
    </w:rPr>
  </w:style>
  <w:style w:type="character" w:styleId="nfasissutil">
    <w:name w:val="Subtle Emphasis"/>
    <w:basedOn w:val="Fuentedeprrafopredeter"/>
    <w:rPr>
      <w:i/>
      <w:iCs/>
      <w:color w:val="808080"/>
    </w:rPr>
  </w:style>
  <w:style w:type="character" w:styleId="nfasis">
    <w:name w:val="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  <w:color w:val="4F81BD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customStyle="1" w:styleId="ListLabel1">
    <w:name w:val="ListLabel 1"/>
    <w:rPr>
      <w:rFonts w:eastAsia="Calibri" w:cs="Tahoma"/>
    </w:rPr>
  </w:style>
  <w:style w:type="character" w:customStyle="1" w:styleId="ListLabel2">
    <w:name w:val="ListLabel 2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Jorge Morales</cp:lastModifiedBy>
  <cp:revision>4</cp:revision>
  <cp:lastPrinted>2022-10-27T20:55:00Z</cp:lastPrinted>
  <dcterms:created xsi:type="dcterms:W3CDTF">2023-10-23T19:05:00Z</dcterms:created>
  <dcterms:modified xsi:type="dcterms:W3CDTF">2023-10-26T12:43:00Z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CARABINEROS DE CHILE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