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5F37" w14:textId="77777777" w:rsidR="00B43DB7" w:rsidRDefault="00000000">
      <w:pPr>
        <w:pStyle w:val="Cita"/>
        <w:spacing w:before="0" w:after="0" w:line="240" w:lineRule="auto"/>
        <w:ind w:left="0" w:right="4252"/>
        <w:jc w:val="left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 xml:space="preserve">          CARABINEROS DE CHILE</w:t>
      </w:r>
    </w:p>
    <w:p w14:paraId="581AAB14" w14:textId="4CC6D28D" w:rsidR="00B43DB7" w:rsidRDefault="00000000">
      <w:pPr>
        <w:pStyle w:val="Cita"/>
        <w:spacing w:before="0" w:after="0" w:line="240" w:lineRule="auto"/>
        <w:ind w:left="113" w:right="4252" w:hanging="1417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>DEAOPERPOL ZONA “ATACAMA”</w:t>
      </w:r>
    </w:p>
    <w:p w14:paraId="1221FFE6" w14:textId="77777777" w:rsidR="00B43DB7" w:rsidRDefault="00000000">
      <w:pPr>
        <w:pStyle w:val="Cita"/>
        <w:spacing w:before="0" w:after="0" w:line="240" w:lineRule="auto"/>
        <w:ind w:left="0" w:right="4252" w:hanging="1417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 xml:space="preserve">  SECCION LOGISTICA “TALLER T.I.C.”</w:t>
      </w:r>
    </w:p>
    <w:p w14:paraId="3D62E808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166C4DB4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53EDC137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631A381D" w14:textId="43115774" w:rsidR="00B43DB7" w:rsidRDefault="00000000">
      <w:pPr>
        <w:pStyle w:val="Sinespaciado"/>
        <w:jc w:val="center"/>
      </w:pPr>
      <w:r>
        <w:rPr>
          <w:rStyle w:val="nfasisintenso"/>
          <w:rFonts w:cs="Tahoma"/>
          <w:i w:val="0"/>
          <w:color w:val="00000A"/>
          <w:sz w:val="24"/>
          <w:szCs w:val="24"/>
          <w:u w:val="single"/>
        </w:rPr>
        <w:t>ACTA DE ENTREGA EQUIPAMIENTO</w:t>
      </w:r>
    </w:p>
    <w:p w14:paraId="7FE7A844" w14:textId="77777777" w:rsidR="00B43DB7" w:rsidRDefault="00B43DB7">
      <w:pPr>
        <w:pStyle w:val="Sinespaciado"/>
        <w:jc w:val="right"/>
      </w:pPr>
    </w:p>
    <w:p w14:paraId="752F42F1" w14:textId="0858170D" w:rsidR="00B43DB7" w:rsidRDefault="00000000">
      <w:pPr>
        <w:pStyle w:val="Sinespaciado"/>
        <w:jc w:val="right"/>
      </w:pPr>
      <w:proofErr w:type="spellStart"/>
      <w:r>
        <w:rPr>
          <w:rStyle w:val="nfasisintenso"/>
          <w:rFonts w:cs="Tahoma"/>
          <w:i w:val="0"/>
          <w:color w:val="00000A"/>
          <w:sz w:val="24"/>
          <w:szCs w:val="24"/>
        </w:rPr>
        <w:t>N°</w:t>
      </w:r>
      <w:proofErr w:type="spellEnd"/>
      <w:r>
        <w:rPr>
          <w:rStyle w:val="nfasisintenso"/>
          <w:rFonts w:cs="Tahoma"/>
          <w:i w:val="0"/>
          <w:color w:val="00000A"/>
          <w:sz w:val="24"/>
          <w:szCs w:val="24"/>
        </w:rPr>
        <w:t xml:space="preserve"> </w:t>
      </w:r>
      <w:r w:rsidRPr="007D5290">
        <w:rPr>
          <w:rStyle w:val="nfasisintenso"/>
          <w:rFonts w:cs="Tahoma"/>
          <w:bCs w:val="0"/>
          <w:i w:val="0"/>
          <w:color w:val="00000A"/>
          <w:sz w:val="24"/>
          <w:szCs w:val="24"/>
        </w:rPr>
        <w:t xml:space="preserve">  </w:t>
      </w:r>
      <w:r w:rsidR="003F28C5" w:rsidRPr="003F28C5">
        <w:rPr>
          <w:rStyle w:val="nfasisintenso"/>
          <w:rFonts w:cs="Tahoma"/>
          <w:bCs w:val="0"/>
          <w:i w:val="0"/>
          <w:color w:val="00000A"/>
          <w:sz w:val="24"/>
          <w:szCs w:val="24"/>
          <w:u w:val="single"/>
        </w:rPr>
        <w:t>${correlativo}</w:t>
      </w:r>
      <w:r w:rsidR="007D5290">
        <w:rPr>
          <w:rStyle w:val="nfasisintenso"/>
          <w:rFonts w:cs="Tahoma"/>
          <w:bCs w:val="0"/>
          <w:i w:val="0"/>
          <w:color w:val="00000A"/>
          <w:sz w:val="24"/>
          <w:szCs w:val="24"/>
        </w:rPr>
        <w:t>/</w:t>
      </w:r>
    </w:p>
    <w:p w14:paraId="31281CB3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  <w:sz w:val="24"/>
          <w:szCs w:val="24"/>
        </w:rPr>
      </w:pPr>
    </w:p>
    <w:p w14:paraId="6AE1D052" w14:textId="2B3EAFBA" w:rsidR="00B43DB7" w:rsidRDefault="00BB6D37">
      <w:pPr>
        <w:pStyle w:val="Sinespaciado"/>
        <w:jc w:val="right"/>
      </w:pPr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${</w:t>
      </w:r>
      <w:proofErr w:type="spellStart"/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fecha_a_letras</w:t>
      </w:r>
      <w:proofErr w:type="spellEnd"/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}.</w:t>
      </w:r>
    </w:p>
    <w:p w14:paraId="7401DD10" w14:textId="77777777" w:rsidR="00B43DB7" w:rsidRDefault="00B43DB7">
      <w:pPr>
        <w:pStyle w:val="Sinespaciado"/>
        <w:jc w:val="right"/>
        <w:rPr>
          <w:rFonts w:ascii="Tahoma" w:hAnsi="Tahoma" w:cs="Tahoma"/>
          <w:color w:val="00000A"/>
          <w:sz w:val="24"/>
          <w:szCs w:val="24"/>
        </w:rPr>
      </w:pPr>
    </w:p>
    <w:p w14:paraId="068A91A6" w14:textId="77777777" w:rsidR="00B43DB7" w:rsidRDefault="00B43DB7">
      <w:pPr>
        <w:pStyle w:val="Sinespaciado"/>
        <w:jc w:val="right"/>
        <w:rPr>
          <w:rFonts w:ascii="Tahoma" w:hAnsi="Tahoma" w:cs="Tahoma"/>
          <w:color w:val="00000A"/>
          <w:sz w:val="24"/>
          <w:szCs w:val="24"/>
        </w:rPr>
      </w:pPr>
    </w:p>
    <w:p w14:paraId="0D0230E6" w14:textId="77777777" w:rsidR="00B43DB7" w:rsidRDefault="00000000">
      <w:pPr>
        <w:pStyle w:val="Sinespaciado"/>
        <w:tabs>
          <w:tab w:val="left" w:pos="709"/>
          <w:tab w:val="left" w:pos="993"/>
        </w:tabs>
        <w:jc w:val="both"/>
      </w:pPr>
      <w:r>
        <w:rPr>
          <w:rStyle w:val="nfasisintenso"/>
          <w:rFonts w:cs="Tahoma"/>
          <w:i w:val="0"/>
          <w:color w:val="00000A"/>
          <w:sz w:val="24"/>
          <w:szCs w:val="24"/>
        </w:rPr>
        <w:t xml:space="preserve">DE 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 xml:space="preserve">: 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 xml:space="preserve">AREA TALLER T.I.C. COPIAPÓ.        </w:t>
      </w:r>
    </w:p>
    <w:p w14:paraId="281AA5BF" w14:textId="77777777" w:rsidR="00B43DB7" w:rsidRDefault="00000000">
      <w:pPr>
        <w:pStyle w:val="Sinespaciado"/>
        <w:tabs>
          <w:tab w:val="left" w:pos="709"/>
          <w:tab w:val="left" w:pos="993"/>
        </w:tabs>
        <w:jc w:val="both"/>
      </w:pPr>
      <w:r>
        <w:rPr>
          <w:rStyle w:val="nfasisintenso"/>
          <w:rFonts w:cs="Tahoma"/>
          <w:i w:val="0"/>
          <w:color w:val="00000A"/>
          <w:sz w:val="24"/>
          <w:szCs w:val="24"/>
        </w:rPr>
        <w:tab/>
      </w:r>
    </w:p>
    <w:p w14:paraId="21556116" w14:textId="4760DF97" w:rsidR="00B43DB7" w:rsidRDefault="00000000">
      <w:pPr>
        <w:pStyle w:val="Sinespaciado"/>
        <w:tabs>
          <w:tab w:val="left" w:pos="709"/>
          <w:tab w:val="left" w:pos="993"/>
        </w:tabs>
        <w:jc w:val="both"/>
        <w:rPr>
          <w:rStyle w:val="nfasisintenso"/>
          <w:rFonts w:cs="Tahoma"/>
          <w:i w:val="0"/>
          <w:color w:val="00000A"/>
          <w:sz w:val="24"/>
          <w:szCs w:val="24"/>
        </w:rPr>
      </w:pPr>
      <w:r>
        <w:rPr>
          <w:rStyle w:val="nfasisintenso"/>
          <w:rFonts w:cs="Tahoma"/>
          <w:i w:val="0"/>
          <w:color w:val="00000A"/>
          <w:sz w:val="24"/>
          <w:szCs w:val="24"/>
        </w:rPr>
        <w:t>A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>: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</w:r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${</w:t>
      </w:r>
      <w:proofErr w:type="spellStart"/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cliente_mayuscula</w:t>
      </w:r>
      <w:proofErr w:type="spellEnd"/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}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>.</w:t>
      </w:r>
    </w:p>
    <w:p w14:paraId="637A5485" w14:textId="77777777" w:rsidR="00B43DB7" w:rsidRDefault="00000000">
      <w:pPr>
        <w:pStyle w:val="Sinespaciado"/>
        <w:jc w:val="both"/>
        <w:rPr>
          <w:rFonts w:ascii="Tahoma" w:hAnsi="Tahoma" w:cs="Tahoma"/>
          <w:color w:val="00000A"/>
        </w:rPr>
      </w:pPr>
      <w:r>
        <w:rPr>
          <w:rFonts w:ascii="Tahoma" w:hAnsi="Tahoma" w:cs="Tahoma"/>
          <w:color w:val="00000A"/>
        </w:rPr>
        <w:t xml:space="preserve">   </w:t>
      </w:r>
    </w:p>
    <w:p w14:paraId="67094FC0" w14:textId="77777777" w:rsidR="00B43DB7" w:rsidRDefault="00B43DB7">
      <w:pPr>
        <w:pStyle w:val="Sinespaciado"/>
        <w:jc w:val="both"/>
        <w:rPr>
          <w:rFonts w:ascii="Tahoma" w:hAnsi="Tahoma" w:cs="Tahoma"/>
          <w:color w:val="00000A"/>
        </w:rPr>
      </w:pPr>
    </w:p>
    <w:p w14:paraId="6B4565FE" w14:textId="29EE8515" w:rsidR="00B43DB7" w:rsidRDefault="00000000">
      <w:pPr>
        <w:pStyle w:val="Sinespaciado"/>
        <w:ind w:firstLine="2977"/>
        <w:jc w:val="both"/>
      </w:pPr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El Área Taller T.I.C. Copiapó, dependiente del Departamento de Apoyo a las Operaciones Policiales de la Zona de Carabineros Atacama, procede a realizar la entrega del equipamiento que más abajo se detalla</w:t>
      </w:r>
      <w:r w:rsidR="005F5E8D">
        <w:rPr>
          <w:rStyle w:val="nfasisintenso"/>
          <w:rFonts w:cs="Tahoma"/>
          <w:b w:val="0"/>
          <w:i w:val="0"/>
          <w:color w:val="00000A"/>
          <w:sz w:val="24"/>
          <w:szCs w:val="24"/>
        </w:rPr>
        <w:t>, conforme a garantía vigente</w:t>
      </w:r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:</w:t>
      </w:r>
    </w:p>
    <w:p w14:paraId="6066BB08" w14:textId="77777777" w:rsidR="00B43DB7" w:rsidRDefault="00B43DB7">
      <w:pPr>
        <w:pStyle w:val="Sinespaciado"/>
        <w:ind w:firstLine="2268"/>
        <w:jc w:val="both"/>
        <w:rPr>
          <w:rFonts w:ascii="Tahoma" w:hAnsi="Tahoma" w:cs="Tahoma"/>
          <w:color w:val="00000A"/>
          <w:sz w:val="24"/>
          <w:szCs w:val="24"/>
        </w:rPr>
      </w:pPr>
    </w:p>
    <w:tbl>
      <w:tblPr>
        <w:tblW w:w="5320" w:type="pct"/>
        <w:tblInd w:w="-4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1986"/>
        <w:gridCol w:w="1277"/>
        <w:gridCol w:w="3120"/>
        <w:gridCol w:w="2836"/>
      </w:tblGrid>
      <w:tr w:rsidR="00BB6D37" w14:paraId="3EDECE3F" w14:textId="77777777" w:rsidTr="00B56C25">
        <w:tc>
          <w:tcPr>
            <w:tcW w:w="426" w:type="dxa"/>
            <w:tcBorders>
              <w:right w:val="single" w:sz="4" w:space="0" w:color="00000A"/>
            </w:tcBorders>
          </w:tcPr>
          <w:p w14:paraId="0262DAD7" w14:textId="77777777" w:rsidR="00BB6D37" w:rsidRPr="00B56C25" w:rsidRDefault="00BB6D37">
            <w:pPr>
              <w:pStyle w:val="Sinespaciado"/>
              <w:jc w:val="center"/>
              <w:rPr>
                <w:rStyle w:val="nfasisintenso"/>
                <w:rFonts w:cs="Tahoma"/>
                <w:i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BAD4F1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EQUIPO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87CB71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SERIE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944FC5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MARCA/ MODELO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C5085E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OBS.</w:t>
            </w:r>
          </w:p>
        </w:tc>
      </w:tr>
      <w:tr w:rsidR="00BB6D37" w14:paraId="30FB1BE0" w14:textId="77777777" w:rsidTr="00B56C25">
        <w:trPr>
          <w:trHeight w:val="276"/>
        </w:trPr>
        <w:tc>
          <w:tcPr>
            <w:tcW w:w="426" w:type="dxa"/>
            <w:tcBorders>
              <w:right w:val="single" w:sz="4" w:space="0" w:color="00000A"/>
            </w:tcBorders>
          </w:tcPr>
          <w:p w14:paraId="0332F76E" w14:textId="35292AD8" w:rsidR="00BB6D37" w:rsidRPr="00B56C25" w:rsidRDefault="00BB6D37">
            <w:pPr>
              <w:pStyle w:val="Sinespaciado"/>
              <w:jc w:val="center"/>
              <w:rPr>
                <w:rStyle w:val="nfasisintenso"/>
                <w:rFonts w:cs="Tahoma"/>
                <w:b w:val="0"/>
                <w:i w:val="0"/>
                <w:color w:val="FFFFFF" w:themeColor="background1"/>
                <w:sz w:val="16"/>
                <w:szCs w:val="16"/>
              </w:rPr>
            </w:pPr>
            <w:r w:rsidRPr="00B56C25">
              <w:rPr>
                <w:rStyle w:val="nfasisintenso"/>
                <w:rFonts w:cs="Tahoma"/>
                <w:b w:val="0"/>
                <w:i w:val="0"/>
                <w:color w:val="FFFFFF" w:themeColor="background1"/>
                <w:sz w:val="16"/>
                <w:szCs w:val="16"/>
              </w:rPr>
              <w:t>${id}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325BB" w14:textId="07D0C637" w:rsidR="00BB6D37" w:rsidRPr="00857872" w:rsidRDefault="00BB6D37" w:rsidP="00BB6D37">
            <w:pPr>
              <w:pStyle w:val="Standard"/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 w:rsidRPr="00857872"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${</w:t>
            </w:r>
            <w:r w:rsidR="00857872" w:rsidRPr="00857872"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nombre</w:t>
            </w:r>
            <w:r w:rsidRPr="00857872"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0B612E" w14:textId="0BC78480" w:rsidR="00BB6D37" w:rsidRPr="00857872" w:rsidRDefault="00BB6D37" w:rsidP="00BB6D37">
            <w:pPr>
              <w:pStyle w:val="Standard"/>
              <w:spacing w:after="0" w:line="240" w:lineRule="auto"/>
              <w:jc w:val="center"/>
            </w:pPr>
            <w:r w:rsidRPr="00857872">
              <w:t>${serie}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9C1147" w14:textId="42EDB83B" w:rsidR="00BB6D37" w:rsidRPr="00857872" w:rsidRDefault="00BB6D37" w:rsidP="00BB6D37">
            <w:pPr>
              <w:pStyle w:val="Standard"/>
              <w:spacing w:after="0" w:line="240" w:lineRule="auto"/>
              <w:jc w:val="center"/>
            </w:pPr>
            <w:r w:rsidRPr="00857872">
              <w:t>${marca} ${modelo}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4FBC63" w14:textId="017C18E1" w:rsidR="00BB6D37" w:rsidRPr="00857872" w:rsidRDefault="00BB6D37" w:rsidP="00BB6D37">
            <w:pPr>
              <w:pStyle w:val="Standard"/>
              <w:spacing w:after="0" w:line="240" w:lineRule="auto"/>
              <w:jc w:val="center"/>
            </w:pPr>
            <w:r w:rsidRPr="00857872">
              <w:t>${</w:t>
            </w:r>
            <w:proofErr w:type="spellStart"/>
            <w:r w:rsidRPr="00857872">
              <w:t>observacion</w:t>
            </w:r>
            <w:proofErr w:type="spellEnd"/>
            <w:r w:rsidRPr="00857872">
              <w:t>}</w:t>
            </w:r>
          </w:p>
        </w:tc>
      </w:tr>
    </w:tbl>
    <w:p w14:paraId="2C69283C" w14:textId="77777777" w:rsidR="00B43DB7" w:rsidRDefault="00B43DB7">
      <w:pPr>
        <w:pStyle w:val="Sinespaciado"/>
        <w:jc w:val="both"/>
        <w:rPr>
          <w:rFonts w:ascii="Tahoma" w:hAnsi="Tahoma" w:cs="Tahoma"/>
          <w:color w:val="00000A"/>
        </w:rPr>
      </w:pPr>
    </w:p>
    <w:p w14:paraId="593940B0" w14:textId="68CA7B4A" w:rsidR="00B43DB7" w:rsidRDefault="00000000">
      <w:pPr>
        <w:pStyle w:val="Sinespaciado"/>
        <w:ind w:firstLine="2977"/>
        <w:jc w:val="both"/>
        <w:rPr>
          <w:rStyle w:val="nfasisintenso"/>
          <w:rFonts w:cs="Tahoma"/>
          <w:b w:val="0"/>
          <w:i w:val="0"/>
          <w:color w:val="00000A"/>
        </w:rPr>
      </w:pPr>
      <w:r>
        <w:rPr>
          <w:rStyle w:val="nfasisintenso"/>
          <w:rFonts w:cs="Tahoma"/>
          <w:b w:val="0"/>
          <w:i w:val="0"/>
          <w:color w:val="00000A"/>
        </w:rPr>
        <w:t>Se hace presente que el equipo señalado es entregado</w:t>
      </w:r>
      <w:r w:rsidR="002B7D5E">
        <w:rPr>
          <w:rStyle w:val="nfasisintenso"/>
          <w:rFonts w:cs="Tahoma"/>
          <w:b w:val="0"/>
          <w:i w:val="0"/>
          <w:color w:val="00000A"/>
        </w:rPr>
        <w:t xml:space="preserve"> con la finalidad de ser </w:t>
      </w:r>
      <w:r w:rsidR="005F5E8D">
        <w:rPr>
          <w:rStyle w:val="nfasisintenso"/>
          <w:rFonts w:cs="Tahoma"/>
          <w:b w:val="0"/>
          <w:i w:val="0"/>
          <w:color w:val="00000A"/>
        </w:rPr>
        <w:t>reparado o remplazado conforme a garantía vigente, debiendo dar respuesta en los plazos dispuestos asociados a la cobertura de garantía vigente.</w:t>
      </w:r>
    </w:p>
    <w:p w14:paraId="0D5434C6" w14:textId="466862FE" w:rsidR="00857872" w:rsidRDefault="00857872">
      <w:pPr>
        <w:pStyle w:val="Sinespaciado"/>
        <w:ind w:firstLine="2977"/>
        <w:jc w:val="both"/>
      </w:pPr>
    </w:p>
    <w:p w14:paraId="0473974D" w14:textId="27C61C1E" w:rsidR="00B43DB7" w:rsidRDefault="00B43DB7">
      <w:pPr>
        <w:pStyle w:val="Sinespaciado"/>
        <w:jc w:val="both"/>
      </w:pPr>
    </w:p>
    <w:p w14:paraId="61802602" w14:textId="75CDBE8C" w:rsidR="00B43DB7" w:rsidRDefault="00B43DB7">
      <w:pPr>
        <w:pStyle w:val="Sinespaciado"/>
        <w:jc w:val="both"/>
      </w:pPr>
    </w:p>
    <w:p w14:paraId="16192AFD" w14:textId="77A83DBD" w:rsidR="00B43DB7" w:rsidRDefault="00A328DC">
      <w:pPr>
        <w:pStyle w:val="Sinespaciado"/>
        <w:jc w:val="center"/>
      </w:pPr>
      <w:r>
        <w:rPr>
          <w:rFonts w:ascii="Tahoma" w:hAnsi="Tahoma" w:cs="Tahoma"/>
          <w:noProof/>
          <w:color w:val="00000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B93A3" wp14:editId="5EDF5C9C">
                <wp:simplePos x="0" y="0"/>
                <wp:positionH relativeFrom="column">
                  <wp:posOffset>515858</wp:posOffset>
                </wp:positionH>
                <wp:positionV relativeFrom="paragraph">
                  <wp:posOffset>643807</wp:posOffset>
                </wp:positionV>
                <wp:extent cx="1761345" cy="1798819"/>
                <wp:effectExtent l="0" t="0" r="0" b="0"/>
                <wp:wrapNone/>
                <wp:docPr id="7754960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345" cy="1798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AD6" w14:textId="22BED97E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______________________</w:t>
                            </w:r>
                          </w:p>
                          <w:p w14:paraId="0A2EA420" w14:textId="5FEB6BF2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</w:pPr>
                            <w:r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  <w:t>TÉCNICO ENTREGA</w:t>
                            </w:r>
                          </w:p>
                          <w:p w14:paraId="05A7CD75" w14:textId="6713BE8A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center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${firma}</w:t>
                            </w:r>
                          </w:p>
                          <w:p w14:paraId="427998EB" w14:textId="77777777" w:rsidR="003F28C5" w:rsidRDefault="003F28C5" w:rsidP="003F2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B93A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.6pt;margin-top:50.7pt;width:138.7pt;height:1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" filled="f" stroked="f" strokeweight=".5pt">
                <v:textbox>
                  <w:txbxContent>
                    <w:p w14:paraId="65990AD6" w14:textId="22BED97E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______________________</w:t>
                      </w:r>
                    </w:p>
                    <w:p w14:paraId="0A2EA420" w14:textId="5FEB6BF2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</w:pPr>
                      <w:r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  <w:t>TÉCNICO ENTREGA</w:t>
                      </w:r>
                    </w:p>
                    <w:p w14:paraId="05A7CD75" w14:textId="6713BE8A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center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${firma}</w:t>
                      </w:r>
                    </w:p>
                    <w:p w14:paraId="427998EB" w14:textId="77777777" w:rsidR="003F28C5" w:rsidRDefault="003F28C5" w:rsidP="003F28C5"/>
                  </w:txbxContent>
                </v:textbox>
              </v:shape>
            </w:pict>
          </mc:Fallback>
        </mc:AlternateContent>
      </w:r>
      <w:r w:rsidR="003F28C5">
        <w:rPr>
          <w:rFonts w:ascii="Tahoma" w:hAnsi="Tahoma" w:cs="Tahoma"/>
          <w:noProof/>
          <w:color w:val="00000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9A724" wp14:editId="595CFFC2">
                <wp:simplePos x="0" y="0"/>
                <wp:positionH relativeFrom="column">
                  <wp:posOffset>3086100</wp:posOffset>
                </wp:positionH>
                <wp:positionV relativeFrom="paragraph">
                  <wp:posOffset>623715</wp:posOffset>
                </wp:positionV>
                <wp:extent cx="2757170" cy="1183921"/>
                <wp:effectExtent l="0" t="0" r="0" b="0"/>
                <wp:wrapNone/>
                <wp:docPr id="3885962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1183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F75C8" w14:textId="0AD653CC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both"/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         </w:t>
                            </w: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ab/>
                              <w:t xml:space="preserve">______________________                                                         </w:t>
                            </w:r>
                          </w:p>
                          <w:p w14:paraId="3CE2D217" w14:textId="5B59804A" w:rsidR="003F28C5" w:rsidRP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  <w:rPr>
                                <w:rStyle w:val="nfasisintenso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  <w:t>RECEPCIONADO POR</w:t>
                            </w:r>
                          </w:p>
                          <w:p w14:paraId="509EDED0" w14:textId="29CF3D6F" w:rsidR="003F28C5" w:rsidRDefault="005F5E8D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NOMBRE</w:t>
                            </w:r>
                            <w:r w:rsidR="003F28C5"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:      </w:t>
                            </w: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  .</w:t>
                            </w:r>
                            <w:r w:rsidR="003F28C5"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……………………..……….</w:t>
                            </w:r>
                          </w:p>
                          <w:p w14:paraId="79D6BB48" w14:textId="4B5A170D" w:rsidR="003F28C5" w:rsidRDefault="005F5E8D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CARGO</w:t>
                            </w:r>
                            <w:r w:rsidR="003F28C5"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:        </w:t>
                            </w: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   .</w:t>
                            </w:r>
                            <w:r w:rsidR="003F28C5"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………..………………………</w:t>
                            </w:r>
                          </w:p>
                          <w:p w14:paraId="3DDBC4AC" w14:textId="0564C021" w:rsidR="003F28C5" w:rsidRDefault="005F5E8D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CED. IDENT.</w:t>
                            </w:r>
                            <w:r w:rsidR="003F28C5"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:   ……….………………………..</w:t>
                            </w:r>
                          </w:p>
                          <w:p w14:paraId="5EBB1DF7" w14:textId="77777777" w:rsidR="003F28C5" w:rsidRDefault="003F2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9A72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43pt;margin-top:49.1pt;width:217.1pt;height: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" filled="f" stroked="f" strokeweight=".5pt">
                <v:textbox>
                  <w:txbxContent>
                    <w:p w14:paraId="4E7F75C8" w14:textId="0AD653CC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both"/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         </w:t>
                      </w: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ab/>
                        <w:t xml:space="preserve">______________________                                                         </w:t>
                      </w:r>
                    </w:p>
                    <w:p w14:paraId="3CE2D217" w14:textId="5B59804A" w:rsidR="003F28C5" w:rsidRP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  <w:rPr>
                          <w:rStyle w:val="nfasisintenso"/>
                          <w:b w:val="0"/>
                          <w:bCs w:val="0"/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  <w:t>RECEPCIONADO POR</w:t>
                      </w:r>
                    </w:p>
                    <w:p w14:paraId="509EDED0" w14:textId="29CF3D6F" w:rsidR="003F28C5" w:rsidRDefault="005F5E8D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NOMBRE</w:t>
                      </w:r>
                      <w:r w:rsidR="003F28C5"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:      </w:t>
                      </w: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  .</w:t>
                      </w:r>
                      <w:r w:rsidR="003F28C5"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……………………..……….</w:t>
                      </w:r>
                    </w:p>
                    <w:p w14:paraId="79D6BB48" w14:textId="4B5A170D" w:rsidR="003F28C5" w:rsidRDefault="005F5E8D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CARGO</w:t>
                      </w:r>
                      <w:r w:rsidR="003F28C5"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:        </w:t>
                      </w: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   .</w:t>
                      </w:r>
                      <w:r w:rsidR="003F28C5"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………..………………………</w:t>
                      </w:r>
                    </w:p>
                    <w:p w14:paraId="3DDBC4AC" w14:textId="0564C021" w:rsidR="003F28C5" w:rsidRDefault="005F5E8D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CED. IDENT.</w:t>
                      </w:r>
                      <w:r w:rsidR="003F28C5"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:   ……….………………………..</w:t>
                      </w:r>
                    </w:p>
                    <w:p w14:paraId="5EBB1DF7" w14:textId="77777777" w:rsidR="003F28C5" w:rsidRDefault="003F28C5"/>
                  </w:txbxContent>
                </v:textbox>
              </v:shape>
            </w:pict>
          </mc:Fallback>
        </mc:AlternateContent>
      </w:r>
      <w:r w:rsidR="003F28C5">
        <w:rPr>
          <w:rFonts w:ascii="Tahoma" w:hAnsi="Tahoma" w:cs="Tahoma"/>
          <w:noProof/>
          <w:color w:val="00000A"/>
        </w:rPr>
        <w:drawing>
          <wp:anchor distT="0" distB="0" distL="114300" distR="114300" simplePos="0" relativeHeight="251658240" behindDoc="1" locked="0" layoutInCell="1" allowOverlap="1" wp14:anchorId="5E92D80B" wp14:editId="465F29BF">
            <wp:simplePos x="0" y="0"/>
            <wp:positionH relativeFrom="column">
              <wp:posOffset>-352779</wp:posOffset>
            </wp:positionH>
            <wp:positionV relativeFrom="paragraph">
              <wp:posOffset>256540</wp:posOffset>
            </wp:positionV>
            <wp:extent cx="1480529" cy="1551482"/>
            <wp:effectExtent l="0" t="0" r="5715" b="0"/>
            <wp:wrapNone/>
            <wp:docPr id="385094175" name="Imagen 1" descr="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0529" cy="1551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DB7">
      <w:pgSz w:w="12240" w:h="18881"/>
      <w:pgMar w:top="567" w:right="1185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7949" w14:textId="77777777" w:rsidR="00913055" w:rsidRDefault="00913055">
      <w:pPr>
        <w:spacing w:after="0" w:line="240" w:lineRule="auto"/>
      </w:pPr>
      <w:r>
        <w:separator/>
      </w:r>
    </w:p>
  </w:endnote>
  <w:endnote w:type="continuationSeparator" w:id="0">
    <w:p w14:paraId="202B1805" w14:textId="77777777" w:rsidR="00913055" w:rsidRDefault="0091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1D80" w14:textId="77777777" w:rsidR="00913055" w:rsidRDefault="0091305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01028EC" w14:textId="77777777" w:rsidR="00913055" w:rsidRDefault="00913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0A3E"/>
    <w:multiLevelType w:val="multilevel"/>
    <w:tmpl w:val="1F543CFC"/>
    <w:styleLink w:val="WWNum2"/>
    <w:lvl w:ilvl="0">
      <w:numFmt w:val="bullet"/>
      <w:lvlText w:val="-"/>
      <w:lvlJc w:val="left"/>
      <w:pPr>
        <w:ind w:left="1350" w:hanging="360"/>
      </w:pPr>
      <w:rPr>
        <w:rFonts w:ascii="Times New Roman" w:eastAsia="Calibri" w:hAnsi="Times New Roman" w:cs="Tahoma"/>
      </w:rPr>
    </w:lvl>
    <w:lvl w:ilvl="1">
      <w:numFmt w:val="bullet"/>
      <w:lvlText w:val="o"/>
      <w:lvlJc w:val="left"/>
      <w:pPr>
        <w:ind w:left="207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790" w:hanging="360"/>
      </w:pPr>
    </w:lvl>
    <w:lvl w:ilvl="3">
      <w:numFmt w:val="bullet"/>
      <w:lvlText w:val=""/>
      <w:lvlJc w:val="left"/>
      <w:pPr>
        <w:ind w:left="3510" w:hanging="360"/>
      </w:pPr>
    </w:lvl>
    <w:lvl w:ilvl="4">
      <w:numFmt w:val="bullet"/>
      <w:lvlText w:val="o"/>
      <w:lvlJc w:val="left"/>
      <w:pPr>
        <w:ind w:left="423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950" w:hanging="360"/>
      </w:pPr>
    </w:lvl>
    <w:lvl w:ilvl="6">
      <w:numFmt w:val="bullet"/>
      <w:lvlText w:val=""/>
      <w:lvlJc w:val="left"/>
      <w:pPr>
        <w:ind w:left="5670" w:hanging="360"/>
      </w:pPr>
    </w:lvl>
    <w:lvl w:ilvl="7">
      <w:numFmt w:val="bullet"/>
      <w:lvlText w:val="o"/>
      <w:lvlJc w:val="left"/>
      <w:pPr>
        <w:ind w:left="639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10" w:hanging="360"/>
      </w:pPr>
    </w:lvl>
  </w:abstractNum>
  <w:abstractNum w:abstractNumId="1" w15:restartNumberingAfterBreak="0">
    <w:nsid w:val="56D91AB4"/>
    <w:multiLevelType w:val="multilevel"/>
    <w:tmpl w:val="26144A4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4372"/>
    <w:multiLevelType w:val="multilevel"/>
    <w:tmpl w:val="74344AD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03556"/>
    <w:multiLevelType w:val="multilevel"/>
    <w:tmpl w:val="C742C1BC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7598297F"/>
    <w:multiLevelType w:val="multilevel"/>
    <w:tmpl w:val="45E018F4"/>
    <w:styleLink w:val="WWNum3"/>
    <w:lvl w:ilvl="0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ahoma"/>
      </w:rPr>
    </w:lvl>
    <w:lvl w:ilvl="1">
      <w:numFmt w:val="bullet"/>
      <w:lvlText w:val="o"/>
      <w:lvlJc w:val="left"/>
      <w:pPr>
        <w:ind w:left="11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60" w:hanging="360"/>
      </w:pPr>
    </w:lvl>
    <w:lvl w:ilvl="3">
      <w:numFmt w:val="bullet"/>
      <w:lvlText w:val=""/>
      <w:lvlJc w:val="left"/>
      <w:pPr>
        <w:ind w:left="2580" w:hanging="360"/>
      </w:pPr>
    </w:lvl>
    <w:lvl w:ilvl="4">
      <w:numFmt w:val="bullet"/>
      <w:lvlText w:val="o"/>
      <w:lvlJc w:val="left"/>
      <w:pPr>
        <w:ind w:left="33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020" w:hanging="360"/>
      </w:pPr>
    </w:lvl>
    <w:lvl w:ilvl="6">
      <w:numFmt w:val="bullet"/>
      <w:lvlText w:val=""/>
      <w:lvlJc w:val="left"/>
      <w:pPr>
        <w:ind w:left="4740" w:hanging="360"/>
      </w:pPr>
    </w:lvl>
    <w:lvl w:ilvl="7">
      <w:numFmt w:val="bullet"/>
      <w:lvlText w:val="o"/>
      <w:lvlJc w:val="left"/>
      <w:pPr>
        <w:ind w:left="54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80" w:hanging="360"/>
      </w:pPr>
    </w:lvl>
  </w:abstractNum>
  <w:num w:numId="1" w16cid:durableId="1596398919">
    <w:abstractNumId w:val="3"/>
  </w:num>
  <w:num w:numId="2" w16cid:durableId="1749841901">
    <w:abstractNumId w:val="1"/>
  </w:num>
  <w:num w:numId="3" w16cid:durableId="1935284438">
    <w:abstractNumId w:val="0"/>
  </w:num>
  <w:num w:numId="4" w16cid:durableId="1736585948">
    <w:abstractNumId w:val="4"/>
  </w:num>
  <w:num w:numId="5" w16cid:durableId="413548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B7"/>
    <w:rsid w:val="00045B57"/>
    <w:rsid w:val="000F0292"/>
    <w:rsid w:val="002B7D5E"/>
    <w:rsid w:val="003E7A13"/>
    <w:rsid w:val="003F28C5"/>
    <w:rsid w:val="005F5E8D"/>
    <w:rsid w:val="00675AFE"/>
    <w:rsid w:val="006F22ED"/>
    <w:rsid w:val="00735D84"/>
    <w:rsid w:val="007B7B2D"/>
    <w:rsid w:val="007D5290"/>
    <w:rsid w:val="00857872"/>
    <w:rsid w:val="00913055"/>
    <w:rsid w:val="009A2EF0"/>
    <w:rsid w:val="00A328DC"/>
    <w:rsid w:val="00A3383A"/>
    <w:rsid w:val="00A71C7F"/>
    <w:rsid w:val="00B43DB7"/>
    <w:rsid w:val="00B56C25"/>
    <w:rsid w:val="00BB6D37"/>
    <w:rsid w:val="00BE44C5"/>
    <w:rsid w:val="00F0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DAFB"/>
  <w15:docId w15:val="{A332ABFE-916F-42E7-B228-8E2C34DA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DejaVu Sans"/>
        <w:kern w:val="3"/>
        <w:sz w:val="22"/>
        <w:szCs w:val="22"/>
        <w:lang w:val="es-CL" w:eastAsia="es-CL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uiPriority w:val="9"/>
    <w:qFormat/>
    <w:pPr>
      <w:outlineLvl w:val="0"/>
    </w:p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Sinespaciado">
    <w:name w:val="No Spacing"/>
    <w:pPr>
      <w:widowControl/>
      <w:suppressAutoHyphens/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ita">
    <w:name w:val="Quote"/>
    <w:basedOn w:val="Standard"/>
    <w:next w:val="Standard"/>
    <w:pPr>
      <w:spacing w:before="200" w:after="160"/>
      <w:ind w:left="864" w:right="864"/>
      <w:jc w:val="center"/>
    </w:pPr>
    <w:rPr>
      <w:i/>
      <w:iCs/>
      <w:color w:val="404040"/>
    </w:rPr>
  </w:style>
  <w:style w:type="paragraph" w:customStyle="1" w:styleId="Quotations">
    <w:name w:val="Quotations"/>
    <w:basedOn w:val="Standard"/>
  </w:style>
  <w:style w:type="paragraph" w:styleId="Ttulo">
    <w:name w:val="Title"/>
    <w:basedOn w:val="Heading"/>
    <w:uiPriority w:val="10"/>
    <w:qFormat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SubttuloCar">
    <w:name w:val="Subtítulo Car"/>
    <w:basedOn w:val="Fuentedeprrafopredeter"/>
    <w:rPr>
      <w:rFonts w:ascii="Cambria" w:eastAsia="Segoe UI" w:hAnsi="Cambria" w:cs="DejaVu Sans"/>
      <w:i/>
      <w:iCs/>
      <w:color w:val="4F81BD"/>
      <w:spacing w:val="15"/>
      <w:sz w:val="24"/>
      <w:szCs w:val="24"/>
    </w:rPr>
  </w:style>
  <w:style w:type="character" w:styleId="nfasissutil">
    <w:name w:val="Subtle Emphasis"/>
    <w:basedOn w:val="Fuentedeprrafopredeter"/>
    <w:rPr>
      <w:i/>
      <w:iCs/>
      <w:color w:val="808080"/>
    </w:rPr>
  </w:style>
  <w:style w:type="character" w:styleId="nfasis">
    <w:name w:val="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  <w:color w:val="4F81BD"/>
    </w:rPr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character" w:customStyle="1" w:styleId="ListLabel1">
    <w:name w:val="ListLabel 1"/>
    <w:rPr>
      <w:rFonts w:eastAsia="Calibri" w:cs="Tahoma"/>
    </w:rPr>
  </w:style>
  <w:style w:type="character" w:customStyle="1" w:styleId="ListLabel2">
    <w:name w:val="ListLabel 2"/>
    <w:rPr>
      <w:rFonts w:cs="Courier New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Jorge Morales</cp:lastModifiedBy>
  <cp:revision>3</cp:revision>
  <cp:lastPrinted>2022-10-27T20:55:00Z</cp:lastPrinted>
  <dcterms:created xsi:type="dcterms:W3CDTF">2023-10-26T12:55:00Z</dcterms:created>
  <dcterms:modified xsi:type="dcterms:W3CDTF">2023-10-26T12:57:00Z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CARABINEROS DE CHILE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